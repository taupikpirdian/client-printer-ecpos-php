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382F" w14:textId="13D3D515" w:rsidR="005C6D45" w:rsidRDefault="00D4579C">
      <w:pPr>
        <w:pStyle w:val="Title"/>
        <w:rPr>
          <w:sz w:val="72"/>
          <w:szCs w:val="72"/>
        </w:rPr>
      </w:pPr>
      <w:r>
        <w:rPr>
          <w:sz w:val="72"/>
          <w:szCs w:val="72"/>
        </w:rPr>
        <w:t>Setup Printer Valas</w:t>
      </w:r>
    </w:p>
    <w:p w14:paraId="5B8A3B30" w14:textId="43004A20" w:rsidR="005C6D45" w:rsidRDefault="00D4579C">
      <w:pPr>
        <w:pStyle w:val="Subtitle"/>
      </w:pPr>
      <w:bookmarkStart w:id="0" w:name="_Hlk487785372"/>
      <w:bookmarkEnd w:id="0"/>
      <w:proofErr w:type="spellStart"/>
      <w:r>
        <w:t>Pastiuntung</w:t>
      </w:r>
      <w:proofErr w:type="spellEnd"/>
    </w:p>
    <w:p w14:paraId="007A0783" w14:textId="3D0C580B" w:rsidR="005C6D45" w:rsidRDefault="00D4579C">
      <w:pPr>
        <w:pStyle w:val="Heading1"/>
      </w:pPr>
      <w:r>
        <w:t xml:space="preserve">Install </w:t>
      </w:r>
      <w:proofErr w:type="spellStart"/>
      <w:r>
        <w:t>Xampp</w:t>
      </w:r>
      <w:proofErr w:type="spellEnd"/>
    </w:p>
    <w:p w14:paraId="647ED640" w14:textId="463C6B49" w:rsidR="005C6D45" w:rsidRDefault="00D4579C">
      <w:r>
        <w:t xml:space="preserve">Masuk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Xampp</w:t>
      </w:r>
      <w:proofErr w:type="spellEnd"/>
      <w:r>
        <w:t xml:space="preserve">: </w:t>
      </w:r>
      <w:r w:rsidRPr="00D4579C">
        <w:t>https://www.apachefriends.org/download.html</w:t>
      </w:r>
    </w:p>
    <w:p w14:paraId="70EE2ECA" w14:textId="5C08AABD" w:rsidR="005C6D45" w:rsidRDefault="006B0E31">
      <w:r>
        <w:rPr>
          <w:rStyle w:val="Emphasis"/>
        </w:rPr>
        <w:t xml:space="preserve">Download </w:t>
      </w:r>
      <w:r w:rsidRPr="006B0E31">
        <w:rPr>
          <w:b/>
          <w:iCs/>
          <w:color w:val="BF0000" w:themeColor="accent2" w:themeShade="BF"/>
        </w:rPr>
        <w:t>PHP 8.1.25</w:t>
      </w:r>
      <w:r w:rsidR="002F25A8">
        <w:rPr>
          <w:rStyle w:val="Emphasis"/>
        </w:rPr>
        <w:t>:</w:t>
      </w:r>
    </w:p>
    <w:p w14:paraId="7C85E301" w14:textId="7EA47793" w:rsidR="003407A9" w:rsidRDefault="006B0E31" w:rsidP="00175643">
      <w:r>
        <w:rPr>
          <w:noProof/>
        </w:rPr>
        <w:drawing>
          <wp:inline distT="0" distB="0" distL="0" distR="0" wp14:anchorId="303E15D5" wp14:editId="26EBC3B5">
            <wp:extent cx="3078575" cy="2508250"/>
            <wp:effectExtent l="0" t="0" r="7620" b="6350"/>
            <wp:docPr id="157869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94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906" cy="25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A5A9" w14:textId="25411747" w:rsidR="005C6D45" w:rsidRDefault="006B0E31">
      <w:pPr>
        <w:rPr>
          <w:rStyle w:val="QuoteemphasisChar"/>
        </w:rPr>
      </w:pPr>
      <w:bookmarkStart w:id="1" w:name="_Toc522551269"/>
      <w:bookmarkStart w:id="2" w:name="_Toc522551307"/>
      <w:bookmarkStart w:id="3" w:name="_Toc522551956"/>
      <w:proofErr w:type="spellStart"/>
      <w:r>
        <w:rPr>
          <w:rStyle w:val="QuoteemphasisChar"/>
        </w:rPr>
        <w:t>Setelah</w:t>
      </w:r>
      <w:proofErr w:type="spellEnd"/>
      <w:r>
        <w:rPr>
          <w:rStyle w:val="QuoteemphasisChar"/>
        </w:rPr>
        <w:t xml:space="preserve"> di download </w:t>
      </w:r>
      <w:proofErr w:type="spellStart"/>
      <w:r>
        <w:rPr>
          <w:rStyle w:val="QuoteemphasisChar"/>
        </w:rPr>
        <w:t>bisa</w:t>
      </w:r>
      <w:proofErr w:type="spellEnd"/>
      <w:r>
        <w:rPr>
          <w:rStyle w:val="QuoteemphasisChar"/>
        </w:rPr>
        <w:t xml:space="preserve"> </w:t>
      </w:r>
      <w:proofErr w:type="spellStart"/>
      <w:r>
        <w:rPr>
          <w:rStyle w:val="QuoteemphasisChar"/>
        </w:rPr>
        <w:t>langsung</w:t>
      </w:r>
      <w:proofErr w:type="spellEnd"/>
      <w:r>
        <w:rPr>
          <w:rStyle w:val="QuoteemphasisChar"/>
        </w:rPr>
        <w:t xml:space="preserve"> di install</w:t>
      </w:r>
    </w:p>
    <w:p w14:paraId="3DCE1D1B" w14:textId="77777777" w:rsidR="00431D0F" w:rsidRDefault="00431D0F">
      <w:pPr>
        <w:rPr>
          <w:rStyle w:val="QuoteemphasisChar"/>
        </w:rPr>
      </w:pPr>
    </w:p>
    <w:p w14:paraId="5DEE6541" w14:textId="77777777" w:rsidR="00431D0F" w:rsidRDefault="00431D0F">
      <w:pPr>
        <w:rPr>
          <w:rStyle w:val="QuoteemphasisChar"/>
        </w:rPr>
      </w:pPr>
    </w:p>
    <w:p w14:paraId="3BB4BDBC" w14:textId="77777777" w:rsidR="00431D0F" w:rsidRDefault="00431D0F">
      <w:pPr>
        <w:rPr>
          <w:rStyle w:val="QuoteemphasisChar"/>
        </w:rPr>
      </w:pPr>
    </w:p>
    <w:p w14:paraId="17DF4ED3" w14:textId="77777777" w:rsidR="00431D0F" w:rsidRDefault="00431D0F">
      <w:pPr>
        <w:rPr>
          <w:rStyle w:val="QuoteemphasisChar"/>
        </w:rPr>
      </w:pPr>
    </w:p>
    <w:p w14:paraId="276D1AE4" w14:textId="77777777" w:rsidR="00431D0F" w:rsidRDefault="00431D0F">
      <w:pPr>
        <w:rPr>
          <w:rStyle w:val="QuoteemphasisChar"/>
        </w:rPr>
      </w:pPr>
    </w:p>
    <w:p w14:paraId="7C7D0C45" w14:textId="77777777" w:rsidR="00431D0F" w:rsidRDefault="00431D0F"/>
    <w:bookmarkEnd w:id="1"/>
    <w:bookmarkEnd w:id="2"/>
    <w:bookmarkEnd w:id="3"/>
    <w:p w14:paraId="5E7A0774" w14:textId="1344878C" w:rsidR="005C6D45" w:rsidRDefault="006B0E31" w:rsidP="000F00E7">
      <w:pPr>
        <w:pStyle w:val="Heading1"/>
      </w:pPr>
      <w:r>
        <w:lastRenderedPageBreak/>
        <w:t>Setup Path PHP</w:t>
      </w:r>
    </w:p>
    <w:p w14:paraId="732ED738" w14:textId="2D8A9845" w:rsidR="005C6D45" w:rsidRDefault="00431D0F">
      <w:r>
        <w:rPr>
          <w:rStyle w:val="Emphasis"/>
        </w:rPr>
        <w:t>Set Path:</w:t>
      </w:r>
    </w:p>
    <w:p w14:paraId="67037521" w14:textId="781E047B" w:rsidR="005C6D45" w:rsidRDefault="00431D0F">
      <w:pPr>
        <w:pStyle w:val="ListNumber"/>
        <w:numPr>
          <w:ilvl w:val="0"/>
          <w:numId w:val="31"/>
        </w:numPr>
      </w:pPr>
      <w:r>
        <w:t xml:space="preserve">Buka System Properties,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pada windows,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r>
        <w:rPr>
          <w:rStyle w:val="Strong"/>
        </w:rPr>
        <w:t>e</w:t>
      </w:r>
      <w:r>
        <w:rPr>
          <w:rStyle w:val="Strong"/>
        </w:rPr>
        <w:t>nv</w:t>
      </w:r>
      <w:r>
        <w:rPr>
          <w:rStyle w:val="Strong"/>
        </w:rPr>
        <w:t>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5"/>
        <w:gridCol w:w="4263"/>
      </w:tblGrid>
      <w:tr w:rsidR="00431D0F" w14:paraId="65A577E2" w14:textId="77777777" w:rsidTr="00431D0F">
        <w:tc>
          <w:tcPr>
            <w:tcW w:w="4675" w:type="dxa"/>
          </w:tcPr>
          <w:p w14:paraId="0C8A0B05" w14:textId="6B915C24" w:rsidR="00431D0F" w:rsidRDefault="00431D0F" w:rsidP="00431D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4288D075" wp14:editId="25F93220">
                  <wp:extent cx="2478266" cy="1685925"/>
                  <wp:effectExtent l="0" t="0" r="0" b="0"/>
                  <wp:docPr id="980971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9713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376" cy="168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D572E5" w14:textId="0924F239" w:rsidR="00431D0F" w:rsidRDefault="00431D0F" w:rsidP="00431D0F">
            <w:pPr>
              <w:pStyle w:val="ListNumber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96D1779" wp14:editId="508F114A">
                  <wp:extent cx="2438400" cy="2797908"/>
                  <wp:effectExtent l="0" t="0" r="0" b="2540"/>
                  <wp:docPr id="1571526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5269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94" cy="28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2257F" w14:textId="77777777" w:rsidR="00431D0F" w:rsidRDefault="00431D0F" w:rsidP="00431D0F">
      <w:pPr>
        <w:pStyle w:val="ListNumber"/>
        <w:numPr>
          <w:ilvl w:val="0"/>
          <w:numId w:val="0"/>
        </w:numPr>
        <w:ind w:left="792"/>
      </w:pPr>
    </w:p>
    <w:p w14:paraId="51F68EFE" w14:textId="3FD93F65" w:rsidR="003407A9" w:rsidRDefault="004861DB" w:rsidP="00AE190A">
      <w:pPr>
        <w:pStyle w:val="ListNumber"/>
      </w:pPr>
      <w:r>
        <w:t xml:space="preserve">Lalu </w:t>
      </w:r>
      <w:proofErr w:type="spellStart"/>
      <w:r>
        <w:t>tekan</w:t>
      </w:r>
      <w:proofErr w:type="spellEnd"/>
      <w:r w:rsidR="002F25A8">
        <w:t xml:space="preserve"> </w:t>
      </w:r>
      <w:r w:rsidR="00431D0F">
        <w:rPr>
          <w:rStyle w:val="Strong"/>
        </w:rPr>
        <w:t>Environment Variable</w:t>
      </w:r>
      <w:r w:rsidR="002F25A8">
        <w:t>,</w:t>
      </w:r>
    </w:p>
    <w:p w14:paraId="22EB8905" w14:textId="4F6F679F" w:rsidR="004861DB" w:rsidRDefault="004861DB" w:rsidP="004861DB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7FE72B7B" wp14:editId="198B5BB7">
            <wp:extent cx="2771335" cy="3161572"/>
            <wp:effectExtent l="0" t="0" r="0" b="1270"/>
            <wp:docPr id="152376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2" cy="3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645" w14:textId="2A9B32E4" w:rsidR="004861DB" w:rsidRPr="004861DB" w:rsidRDefault="004861DB" w:rsidP="004861DB">
      <w:pPr>
        <w:pStyle w:val="ListNumber"/>
        <w:rPr>
          <w:rStyle w:val="Strong"/>
          <w:b w:val="0"/>
          <w:bCs w:val="0"/>
          <w:color w:val="3B3838" w:themeColor="background2" w:themeShade="40"/>
        </w:rPr>
      </w:pPr>
      <w:proofErr w:type="spellStart"/>
      <w:r>
        <w:lastRenderedPageBreak/>
        <w:t>Arahkan</w:t>
      </w:r>
      <w:proofErr w:type="spellEnd"/>
      <w:r>
        <w:t xml:space="preserve"> pada </w:t>
      </w:r>
      <w:r>
        <w:t xml:space="preserve">variable </w:t>
      </w:r>
      <w:r>
        <w:rPr>
          <w:rStyle w:val="Strong"/>
        </w:rPr>
        <w:t xml:space="preserve">Path,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Edit.</w:t>
      </w:r>
    </w:p>
    <w:p w14:paraId="3F524284" w14:textId="7651237F" w:rsidR="004861DB" w:rsidRDefault="004861DB" w:rsidP="004861DB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1CBB2C1" wp14:editId="25752031">
            <wp:extent cx="4176481" cy="2526860"/>
            <wp:effectExtent l="0" t="0" r="0" b="6985"/>
            <wp:docPr id="67946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1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577" cy="25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63E" w14:textId="5A43C1E5" w:rsidR="004861DB" w:rsidRDefault="004861DB" w:rsidP="004861DB">
      <w:pPr>
        <w:pStyle w:val="ListNumber"/>
      </w:pPr>
      <w:proofErr w:type="spellStart"/>
      <w:r>
        <w:t>Klik</w:t>
      </w:r>
      <w:proofErr w:type="spellEnd"/>
      <w:r>
        <w:t xml:space="preserve"> New,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4861DB">
        <w:t>C:\xampp\php</w:t>
      </w:r>
    </w:p>
    <w:p w14:paraId="61AC30C5" w14:textId="2BB71DC6" w:rsidR="004861DB" w:rsidRDefault="00940714" w:rsidP="004861DB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AFDFB5D" wp14:editId="6228E276">
            <wp:extent cx="2679895" cy="2931851"/>
            <wp:effectExtent l="0" t="0" r="6350" b="1905"/>
            <wp:docPr id="140467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5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369" cy="29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29BE" w14:textId="7F0F116B" w:rsidR="00940714" w:rsidRDefault="00940714" w:rsidP="00940714">
      <w:pPr>
        <w:pStyle w:val="ListNumber"/>
      </w:pPr>
      <w:r>
        <w:t xml:space="preserve">Tekan OK, OK </w:t>
      </w:r>
      <w:proofErr w:type="spellStart"/>
      <w:r>
        <w:t>lagi</w:t>
      </w:r>
      <w:proofErr w:type="spellEnd"/>
      <w:r>
        <w:t xml:space="preserve"> dan OK </w:t>
      </w:r>
      <w:proofErr w:type="spellStart"/>
      <w:r>
        <w:t>lagi</w:t>
      </w:r>
      <w:proofErr w:type="spellEnd"/>
      <w:r>
        <w:t>.</w:t>
      </w:r>
    </w:p>
    <w:p w14:paraId="5589E644" w14:textId="279FE419" w:rsidR="00940714" w:rsidRDefault="00940714" w:rsidP="00940714">
      <w:pPr>
        <w:pStyle w:val="ListNumber"/>
      </w:pPr>
      <w:r>
        <w:t xml:space="preserve">Cek </w:t>
      </w:r>
      <w:proofErr w:type="spellStart"/>
      <w:r>
        <w:t>Installasi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-v</w:t>
      </w:r>
    </w:p>
    <w:p w14:paraId="255B8852" w14:textId="757C5BFC" w:rsidR="00940714" w:rsidRDefault="00940714" w:rsidP="00940714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3EE1CCC2" wp14:editId="062BA6C9">
            <wp:extent cx="3045655" cy="964132"/>
            <wp:effectExtent l="0" t="0" r="2540" b="7620"/>
            <wp:docPr id="3615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1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27" cy="9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3B4" w14:textId="150DDA65" w:rsidR="005C6D45" w:rsidRPr="000F00E7" w:rsidRDefault="00E32164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 xml:space="preserve">Run </w:t>
      </w:r>
      <w:proofErr w:type="spellStart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Aplikasi</w:t>
      </w:r>
      <w:proofErr w:type="spellEnd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Client</w:t>
      </w:r>
    </w:p>
    <w:p w14:paraId="42F48FD6" w14:textId="77777777" w:rsidR="00E32164" w:rsidRDefault="00E32164" w:rsidP="00E32164">
      <w:r>
        <w:rPr>
          <w:rStyle w:val="Emphasis"/>
        </w:rPr>
        <w:t>Run</w:t>
      </w:r>
      <w:r w:rsidR="002F25A8">
        <w:rPr>
          <w:rStyle w:val="Emphasis"/>
        </w:rPr>
        <w:t>:</w:t>
      </w:r>
      <w:r w:rsidR="002F25A8">
        <w:t xml:space="preserve"> </w:t>
      </w:r>
    </w:p>
    <w:p w14:paraId="5212F394" w14:textId="58261A26" w:rsidR="005C6D45" w:rsidRDefault="00E32164" w:rsidP="00E32164">
      <w:pPr>
        <w:pStyle w:val="ListNumber"/>
        <w:numPr>
          <w:ilvl w:val="0"/>
          <w:numId w:val="32"/>
        </w:numPr>
      </w:pPr>
      <w:r>
        <w:t xml:space="preserve">Buka folder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pada print-server.exe</w:t>
      </w:r>
    </w:p>
    <w:p w14:paraId="7E027871" w14:textId="59DD1110" w:rsidR="00E32164" w:rsidRDefault="00E32164" w:rsidP="00E32164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10E471C0" wp14:editId="2860F74A">
            <wp:extent cx="5943600" cy="4102735"/>
            <wp:effectExtent l="0" t="0" r="0" b="0"/>
            <wp:docPr id="191677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7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593" w14:textId="1313FC67" w:rsidR="00A87896" w:rsidRDefault="00E70EA5">
      <w:pPr>
        <w:pStyle w:val="ListNumber"/>
        <w:numPr>
          <w:ilvl w:val="0"/>
          <w:numId w:val="32"/>
        </w:numPr>
      </w:pPr>
      <w:r>
        <w:t xml:space="preserve">Tekan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merunning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FB7C9CE" w14:textId="697DFED9" w:rsidR="00E70EA5" w:rsidRDefault="00E70EA5" w:rsidP="00E70EA5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1A6AB7E" wp14:editId="5733ECE9">
            <wp:extent cx="3974123" cy="1762031"/>
            <wp:effectExtent l="0" t="0" r="7620" b="0"/>
            <wp:docPr id="12220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68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603" cy="17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5764" w14:textId="77777777" w:rsidR="00E70EA5" w:rsidRDefault="00E70EA5" w:rsidP="00E70EA5">
      <w:pPr>
        <w:pStyle w:val="ListNumber"/>
        <w:numPr>
          <w:ilvl w:val="0"/>
          <w:numId w:val="0"/>
        </w:numPr>
        <w:ind w:left="792"/>
      </w:pPr>
    </w:p>
    <w:p w14:paraId="663AB5F3" w14:textId="4431078B" w:rsidR="005C6D45" w:rsidRDefault="00E70EA5">
      <w:pPr>
        <w:pStyle w:val="ListNumber"/>
        <w:numPr>
          <w:ilvl w:val="0"/>
          <w:numId w:val="32"/>
        </w:numPr>
      </w:pPr>
      <w:proofErr w:type="spellStart"/>
      <w:r>
        <w:lastRenderedPageBreak/>
        <w:t>Berhasil</w:t>
      </w:r>
      <w:proofErr w:type="spellEnd"/>
      <w:r>
        <w:t xml:space="preserve"> Running</w:t>
      </w:r>
    </w:p>
    <w:p w14:paraId="47F07C79" w14:textId="4AEB34F0" w:rsidR="00E70EA5" w:rsidRDefault="00E70EA5" w:rsidP="00E70EA5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3C5AB27B" wp14:editId="3A162B40">
            <wp:extent cx="5943600" cy="1406525"/>
            <wp:effectExtent l="0" t="0" r="0" b="3175"/>
            <wp:docPr id="16627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05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137" w14:textId="30FA68C7" w:rsidR="005C6D45" w:rsidRDefault="005C6D45" w:rsidP="00E70EA5">
      <w:pPr>
        <w:ind w:left="360"/>
      </w:pPr>
    </w:p>
    <w:sectPr w:rsidR="005C6D45">
      <w:footerReference w:type="default" r:id="rId2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6D5F8" w14:textId="77777777" w:rsidR="00C91084" w:rsidRDefault="00C91084">
      <w:pPr>
        <w:spacing w:line="240" w:lineRule="auto"/>
      </w:pPr>
      <w:r>
        <w:separator/>
      </w:r>
    </w:p>
  </w:endnote>
  <w:endnote w:type="continuationSeparator" w:id="0">
    <w:p w14:paraId="41D27F3C" w14:textId="77777777" w:rsidR="00C91084" w:rsidRDefault="00C91084">
      <w:pPr>
        <w:spacing w:line="240" w:lineRule="auto"/>
      </w:pPr>
      <w:r>
        <w:continuationSeparator/>
      </w:r>
    </w:p>
  </w:endnote>
  <w:endnote w:type="continuationNotice" w:id="1">
    <w:p w14:paraId="06073C67" w14:textId="77777777" w:rsidR="00C91084" w:rsidRDefault="00C9108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Content>
      <w:p w14:paraId="45E8308E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79B8E5A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B33D5" w14:textId="77777777" w:rsidR="00C91084" w:rsidRDefault="00C91084">
      <w:pPr>
        <w:spacing w:line="240" w:lineRule="auto"/>
      </w:pPr>
      <w:r>
        <w:separator/>
      </w:r>
    </w:p>
  </w:footnote>
  <w:footnote w:type="continuationSeparator" w:id="0">
    <w:p w14:paraId="55F5E197" w14:textId="77777777" w:rsidR="00C91084" w:rsidRDefault="00C91084">
      <w:pPr>
        <w:spacing w:line="240" w:lineRule="auto"/>
      </w:pPr>
      <w:r>
        <w:continuationSeparator/>
      </w:r>
    </w:p>
  </w:footnote>
  <w:footnote w:type="continuationNotice" w:id="1">
    <w:p w14:paraId="214E4273" w14:textId="77777777" w:rsidR="00C91084" w:rsidRDefault="00C9108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958378">
    <w:abstractNumId w:val="15"/>
  </w:num>
  <w:num w:numId="2" w16cid:durableId="1389497216">
    <w:abstractNumId w:val="15"/>
    <w:lvlOverride w:ilvl="0">
      <w:startOverride w:val="1"/>
    </w:lvlOverride>
  </w:num>
  <w:num w:numId="3" w16cid:durableId="1466854967">
    <w:abstractNumId w:val="15"/>
  </w:num>
  <w:num w:numId="4" w16cid:durableId="763916237">
    <w:abstractNumId w:val="15"/>
    <w:lvlOverride w:ilvl="0">
      <w:startOverride w:val="1"/>
    </w:lvlOverride>
  </w:num>
  <w:num w:numId="5" w16cid:durableId="1101143946">
    <w:abstractNumId w:val="8"/>
  </w:num>
  <w:num w:numId="6" w16cid:durableId="402333903">
    <w:abstractNumId w:val="15"/>
    <w:lvlOverride w:ilvl="0">
      <w:startOverride w:val="1"/>
    </w:lvlOverride>
  </w:num>
  <w:num w:numId="7" w16cid:durableId="17075604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9127221">
    <w:abstractNumId w:val="10"/>
  </w:num>
  <w:num w:numId="9" w16cid:durableId="9796481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9778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222856">
    <w:abstractNumId w:val="7"/>
  </w:num>
  <w:num w:numId="12" w16cid:durableId="1832401344">
    <w:abstractNumId w:val="6"/>
  </w:num>
  <w:num w:numId="13" w16cid:durableId="1135373699">
    <w:abstractNumId w:val="5"/>
  </w:num>
  <w:num w:numId="14" w16cid:durableId="823740556">
    <w:abstractNumId w:val="4"/>
  </w:num>
  <w:num w:numId="15" w16cid:durableId="1280913346">
    <w:abstractNumId w:val="3"/>
  </w:num>
  <w:num w:numId="16" w16cid:durableId="1513449299">
    <w:abstractNumId w:val="2"/>
  </w:num>
  <w:num w:numId="17" w16cid:durableId="58211988">
    <w:abstractNumId w:val="1"/>
  </w:num>
  <w:num w:numId="18" w16cid:durableId="589585483">
    <w:abstractNumId w:val="0"/>
  </w:num>
  <w:num w:numId="19" w16cid:durableId="938293890">
    <w:abstractNumId w:val="16"/>
  </w:num>
  <w:num w:numId="20" w16cid:durableId="278993783">
    <w:abstractNumId w:val="9"/>
  </w:num>
  <w:num w:numId="21" w16cid:durableId="596640805">
    <w:abstractNumId w:val="14"/>
  </w:num>
  <w:num w:numId="22" w16cid:durableId="1537624856">
    <w:abstractNumId w:val="13"/>
  </w:num>
  <w:num w:numId="23" w16cid:durableId="1039472267">
    <w:abstractNumId w:val="12"/>
  </w:num>
  <w:num w:numId="24" w16cid:durableId="854072412">
    <w:abstractNumId w:val="11"/>
  </w:num>
  <w:num w:numId="25" w16cid:durableId="21375266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77717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727983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905676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767820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37172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55213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06981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03334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9C"/>
    <w:rsid w:val="00016748"/>
    <w:rsid w:val="0006567E"/>
    <w:rsid w:val="000760DB"/>
    <w:rsid w:val="000F00E7"/>
    <w:rsid w:val="0016766E"/>
    <w:rsid w:val="00170063"/>
    <w:rsid w:val="00174D41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31D0F"/>
    <w:rsid w:val="00444F02"/>
    <w:rsid w:val="004861DB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B0E31"/>
    <w:rsid w:val="006D44C5"/>
    <w:rsid w:val="00713672"/>
    <w:rsid w:val="0073562D"/>
    <w:rsid w:val="007B07DE"/>
    <w:rsid w:val="008270A2"/>
    <w:rsid w:val="00853F77"/>
    <w:rsid w:val="00885664"/>
    <w:rsid w:val="00885CE1"/>
    <w:rsid w:val="008907FF"/>
    <w:rsid w:val="008B696C"/>
    <w:rsid w:val="008B6BEE"/>
    <w:rsid w:val="008F78D7"/>
    <w:rsid w:val="009200C1"/>
    <w:rsid w:val="00940714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91084"/>
    <w:rsid w:val="00CC5861"/>
    <w:rsid w:val="00CF0F39"/>
    <w:rsid w:val="00D30B81"/>
    <w:rsid w:val="00D3649E"/>
    <w:rsid w:val="00D4579C"/>
    <w:rsid w:val="00D65327"/>
    <w:rsid w:val="00DF0FDA"/>
    <w:rsid w:val="00E142DA"/>
    <w:rsid w:val="00E16F51"/>
    <w:rsid w:val="00E32164"/>
    <w:rsid w:val="00E70EA5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7CCF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D%7bEA39256C-58E6-4217-B052-8B57FC9730FF%7d\%7b5B3FE0D8-879C-4D14-B556-B628E849F82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{5B3FE0D8-879C-4D14-B556-B628E849F822}tf45325165_win32</Template>
  <TotalTime>0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2025-02-18T03:45:00Z</dcterms:created>
  <dcterms:modified xsi:type="dcterms:W3CDTF">2025-02-18T03:58:00Z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